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Pr="00E83C73" w:rsidRDefault="004834D9">
      <w:pPr>
        <w:pStyle w:val="1"/>
        <w:rPr>
          <w:sz w:val="52"/>
        </w:rPr>
      </w:pPr>
      <w:r w:rsidRPr="00E83C73">
        <w:rPr>
          <w:sz w:val="52"/>
        </w:rPr>
        <w:t xml:space="preserve">EXERCISE </w:t>
      </w:r>
      <w:r w:rsidR="009521C0">
        <w:rPr>
          <w:sz w:val="52"/>
        </w:rPr>
        <w:t>4</w:t>
      </w:r>
      <w:r w:rsidRPr="00E83C73">
        <w:rPr>
          <w:sz w:val="52"/>
        </w:rPr>
        <w:t>:</w:t>
      </w:r>
      <w:r w:rsidR="00E83C73">
        <w:rPr>
          <w:sz w:val="52"/>
        </w:rPr>
        <w:t xml:space="preserve"> </w:t>
      </w:r>
      <w:r w:rsidR="004E691C" w:rsidRPr="00E83C73">
        <w:rPr>
          <w:rFonts w:hint="eastAsia"/>
          <w:sz w:val="52"/>
        </w:rPr>
        <w:t>G</w:t>
      </w:r>
      <w:r w:rsidR="009521C0">
        <w:rPr>
          <w:rFonts w:hint="eastAsia"/>
          <w:sz w:val="52"/>
        </w:rPr>
        <w:t>raph cut</w:t>
      </w:r>
    </w:p>
    <w:p w:rsidR="004834D9" w:rsidRPr="00E83C73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D4304F" w:rsidRPr="00E83C73" w:rsidRDefault="009521C0">
      <w:pPr>
        <w:pStyle w:val="2"/>
        <w:rPr>
          <w:sz w:val="32"/>
        </w:rPr>
      </w:pPr>
      <w:bookmarkStart w:id="0" w:name="OLE_LINK8"/>
      <w:bookmarkStart w:id="1" w:name="OLE_LINK9"/>
      <w:r>
        <w:rPr>
          <w:sz w:val="32"/>
        </w:rPr>
        <w:t>task</w:t>
      </w:r>
      <w:r w:rsidR="004834D9" w:rsidRPr="00E83C73">
        <w:rPr>
          <w:sz w:val="32"/>
        </w:rPr>
        <w:t xml:space="preserve"> 1: </w:t>
      </w:r>
      <w:r>
        <w:rPr>
          <w:sz w:val="32"/>
        </w:rPr>
        <w:t>Handling max flow</w:t>
      </w:r>
    </w:p>
    <w:p w:rsidR="005C1CB0" w:rsidRPr="009521C0" w:rsidRDefault="00AB3E18" w:rsidP="009521C0">
      <w:pPr>
        <w:pStyle w:val="3"/>
        <w:rPr>
          <w:b/>
          <w:color w:val="003863" w:themeColor="accent1" w:themeShade="80"/>
          <w:sz w:val="28"/>
        </w:rPr>
      </w:pPr>
      <w:bookmarkStart w:id="2" w:name="OLE_LINK4"/>
      <w:bookmarkStart w:id="3" w:name="OLE_LINK5"/>
      <w:r>
        <w:rPr>
          <w:b/>
          <w:color w:val="003863" w:themeColor="accent1" w:themeShade="80"/>
          <w:sz w:val="28"/>
        </w:rPr>
        <w:t>Results of Labelling &amp; Max Flow</w:t>
      </w:r>
    </w:p>
    <w:p w:rsidR="005C1CB0" w:rsidRPr="00F83871" w:rsidRDefault="00AB3E18" w:rsidP="005C1CB0">
      <w:pPr>
        <w:pStyle w:val="a"/>
        <w:rPr>
          <w:b/>
          <w:color w:val="162149" w:themeColor="text2" w:themeTint="E6"/>
        </w:rPr>
      </w:pPr>
      <w:bookmarkStart w:id="4" w:name="OLE_LINK40"/>
      <w:bookmarkStart w:id="5" w:name="OLE_LINK41"/>
      <w:r>
        <w:rPr>
          <w:rFonts w:hint="eastAsia"/>
          <w:b/>
          <w:color w:val="162149" w:themeColor="text2" w:themeTint="E6"/>
        </w:rPr>
        <w:t>Hand drawing</w:t>
      </w:r>
    </w:p>
    <w:bookmarkEnd w:id="4"/>
    <w:bookmarkEnd w:id="5"/>
    <w:p w:rsidR="009521C0" w:rsidRPr="00AB3E18" w:rsidRDefault="009521C0" w:rsidP="00AB3E18">
      <w:pPr>
        <w:pStyle w:val="2"/>
        <w:rPr>
          <w:rFonts w:hint="eastAsia"/>
          <w:sz w:val="32"/>
        </w:rPr>
      </w:pPr>
      <w:r>
        <w:rPr>
          <w:sz w:val="32"/>
        </w:rPr>
        <w:t>task</w:t>
      </w:r>
      <w:r w:rsidRPr="00E83C73">
        <w:rPr>
          <w:sz w:val="32"/>
        </w:rPr>
        <w:t xml:space="preserve"> </w:t>
      </w:r>
      <w:r>
        <w:rPr>
          <w:sz w:val="32"/>
        </w:rPr>
        <w:t>2</w:t>
      </w:r>
      <w:r w:rsidRPr="00E83C73">
        <w:rPr>
          <w:sz w:val="32"/>
        </w:rPr>
        <w:t xml:space="preserve">: </w:t>
      </w:r>
      <w:r>
        <w:rPr>
          <w:sz w:val="32"/>
        </w:rPr>
        <w:t>interactive segmentation</w:t>
      </w:r>
    </w:p>
    <w:p w:rsidR="00031E96" w:rsidRDefault="00031E96" w:rsidP="009521C0">
      <w:pPr>
        <w:pStyle w:val="3"/>
        <w:rPr>
          <w:rFonts w:hint="eastAsia"/>
          <w:b/>
          <w:color w:val="003863" w:themeColor="accent1" w:themeShade="80"/>
          <w:sz w:val="28"/>
        </w:rPr>
      </w:pPr>
      <w:bookmarkStart w:id="6" w:name="OLE_LINK10"/>
      <w:bookmarkStart w:id="7" w:name="OLE_LINK11"/>
      <w:r>
        <w:rPr>
          <w:rFonts w:hint="eastAsia"/>
          <w:b/>
          <w:color w:val="003863" w:themeColor="accent1" w:themeShade="80"/>
          <w:sz w:val="28"/>
        </w:rPr>
        <w:t>Optimal labeling for the graph of task 1</w:t>
      </w:r>
    </w:p>
    <w:p w:rsidR="002F6041" w:rsidRDefault="002F6041" w:rsidP="002F6041">
      <w:pPr>
        <w:rPr>
          <w:rFonts w:hint="eastAsia"/>
        </w:rPr>
      </w:pPr>
      <w:r>
        <w:rPr>
          <w:noProof/>
        </w:rPr>
        <w:drawing>
          <wp:inline distT="0" distB="0" distL="0" distR="0" wp14:anchorId="3ECE80CF" wp14:editId="4050A49A">
            <wp:extent cx="1962150" cy="971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41" w:rsidRPr="00031E96" w:rsidRDefault="002F6041" w:rsidP="002F6041">
      <w:pPr>
        <w:pStyle w:val="aff0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code/</w:t>
      </w:r>
      <w:proofErr w:type="spellStart"/>
      <w:r>
        <w:rPr>
          <w:rFonts w:hint="eastAsia"/>
        </w:rPr>
        <w:t>GraphCut</w:t>
      </w:r>
      <w:proofErr w:type="spellEnd"/>
      <w:r>
        <w:rPr>
          <w:rFonts w:hint="eastAsia"/>
        </w:rPr>
        <w:t>/handleMaxFlow_t01.m</w:t>
      </w:r>
    </w:p>
    <w:p w:rsidR="009521C0" w:rsidRPr="009521C0" w:rsidRDefault="00031E96" w:rsidP="009521C0">
      <w:pPr>
        <w:pStyle w:val="3"/>
        <w:rPr>
          <w:b/>
          <w:color w:val="003863" w:themeColor="accent1" w:themeShade="80"/>
          <w:sz w:val="28"/>
        </w:rPr>
      </w:pPr>
      <w:r>
        <w:rPr>
          <w:b/>
          <w:color w:val="003863" w:themeColor="accent1" w:themeShade="80"/>
          <w:sz w:val="28"/>
        </w:rPr>
        <w:t>Segmentation of the provided images</w:t>
      </w:r>
    </w:p>
    <w:p w:rsidR="009521C0" w:rsidRDefault="00031E96" w:rsidP="009521C0">
      <w:pPr>
        <w:pStyle w:val="a"/>
        <w:rPr>
          <w:rFonts w:hint="eastAsia"/>
          <w:b/>
          <w:color w:val="162149" w:themeColor="text2" w:themeTint="E6"/>
        </w:rPr>
      </w:pPr>
      <w:r>
        <w:rPr>
          <w:rFonts w:hint="eastAsia"/>
          <w:b/>
          <w:color w:val="162149" w:themeColor="text2" w:themeTint="E6"/>
        </w:rPr>
        <w:t>Batman</w:t>
      </w:r>
    </w:p>
    <w:p w:rsidR="00031E96" w:rsidRDefault="00031E96" w:rsidP="009521C0">
      <w:pPr>
        <w:pStyle w:val="a"/>
        <w:rPr>
          <w:b/>
          <w:color w:val="162149" w:themeColor="text2" w:themeTint="E6"/>
        </w:rPr>
      </w:pPr>
      <w:r>
        <w:rPr>
          <w:b/>
          <w:color w:val="162149" w:themeColor="text2" w:themeTint="E6"/>
        </w:rPr>
        <w:t xml:space="preserve">Van </w:t>
      </w:r>
      <w:proofErr w:type="spellStart"/>
      <w:r>
        <w:rPr>
          <w:b/>
          <w:color w:val="162149" w:themeColor="text2" w:themeTint="E6"/>
        </w:rPr>
        <w:t>Damme</w:t>
      </w:r>
      <w:proofErr w:type="spellEnd"/>
    </w:p>
    <w:p w:rsidR="00031E96" w:rsidRPr="009521C0" w:rsidRDefault="00031E96" w:rsidP="00031E96">
      <w:pPr>
        <w:pStyle w:val="3"/>
        <w:rPr>
          <w:b/>
          <w:color w:val="003863" w:themeColor="accent1" w:themeShade="80"/>
          <w:sz w:val="28"/>
        </w:rPr>
      </w:pPr>
      <w:r>
        <w:rPr>
          <w:b/>
          <w:color w:val="003863" w:themeColor="accent1" w:themeShade="80"/>
          <w:sz w:val="28"/>
        </w:rPr>
        <w:t>Pictures with a new background</w:t>
      </w:r>
    </w:p>
    <w:p w:rsidR="00031E96" w:rsidRDefault="00031E96" w:rsidP="00031E96">
      <w:pPr>
        <w:pStyle w:val="a"/>
        <w:rPr>
          <w:rFonts w:hint="eastAsia"/>
          <w:b/>
          <w:color w:val="162149" w:themeColor="text2" w:themeTint="E6"/>
        </w:rPr>
      </w:pPr>
      <w:r>
        <w:rPr>
          <w:rFonts w:hint="eastAsia"/>
          <w:b/>
          <w:color w:val="162149" w:themeColor="text2" w:themeTint="E6"/>
        </w:rPr>
        <w:t>Batman</w:t>
      </w:r>
    </w:p>
    <w:p w:rsidR="00031E96" w:rsidRPr="00F83871" w:rsidRDefault="00031E96" w:rsidP="00031E96">
      <w:pPr>
        <w:pStyle w:val="a"/>
        <w:rPr>
          <w:b/>
          <w:color w:val="162149" w:themeColor="text2" w:themeTint="E6"/>
        </w:rPr>
      </w:pPr>
      <w:r>
        <w:rPr>
          <w:b/>
          <w:color w:val="162149" w:themeColor="text2" w:themeTint="E6"/>
        </w:rPr>
        <w:t xml:space="preserve">Van </w:t>
      </w:r>
      <w:proofErr w:type="spellStart"/>
      <w:r>
        <w:rPr>
          <w:b/>
          <w:color w:val="162149" w:themeColor="text2" w:themeTint="E6"/>
        </w:rPr>
        <w:t>Damme</w:t>
      </w:r>
      <w:proofErr w:type="spellEnd"/>
    </w:p>
    <w:p w:rsidR="00031E96" w:rsidRPr="009521C0" w:rsidRDefault="00031E96" w:rsidP="00031E96">
      <w:pPr>
        <w:pStyle w:val="3"/>
        <w:rPr>
          <w:b/>
          <w:color w:val="003863" w:themeColor="accent1" w:themeShade="80"/>
          <w:sz w:val="28"/>
        </w:rPr>
      </w:pPr>
      <w:r>
        <w:rPr>
          <w:b/>
          <w:color w:val="003863" w:themeColor="accent1" w:themeShade="80"/>
          <w:sz w:val="28"/>
        </w:rPr>
        <w:t xml:space="preserve">Segmentation of </w:t>
      </w:r>
      <w:r>
        <w:rPr>
          <w:b/>
          <w:color w:val="003863" w:themeColor="accent1" w:themeShade="80"/>
          <w:sz w:val="28"/>
        </w:rPr>
        <w:t>my image</w:t>
      </w:r>
    </w:p>
    <w:p w:rsidR="00031E96" w:rsidRDefault="00031E96" w:rsidP="00031E96">
      <w:pPr>
        <w:pStyle w:val="a"/>
        <w:rPr>
          <w:b/>
          <w:color w:val="162149" w:themeColor="text2" w:themeTint="E6"/>
        </w:rPr>
      </w:pPr>
      <w:bookmarkStart w:id="8" w:name="OLE_LINK12"/>
      <w:bookmarkStart w:id="9" w:name="OLE_LINK13"/>
      <w:bookmarkEnd w:id="6"/>
      <w:bookmarkEnd w:id="7"/>
      <w:r>
        <w:rPr>
          <w:rFonts w:hint="eastAsia"/>
          <w:b/>
          <w:color w:val="162149" w:themeColor="text2" w:themeTint="E6"/>
        </w:rPr>
        <w:t>Pooh</w:t>
      </w:r>
    </w:p>
    <w:bookmarkEnd w:id="0"/>
    <w:bookmarkEnd w:id="1"/>
    <w:bookmarkEnd w:id="8"/>
    <w:bookmarkEnd w:id="9"/>
    <w:p w:rsidR="0083512A" w:rsidRDefault="0083512A" w:rsidP="00400B30">
      <w:pPr>
        <w:pStyle w:val="3"/>
        <w:rPr>
          <w:b/>
          <w:color w:val="003863" w:themeColor="accent1" w:themeShade="80"/>
          <w:sz w:val="28"/>
        </w:rPr>
      </w:pPr>
      <w:r w:rsidRPr="00400B30">
        <w:rPr>
          <w:rFonts w:hint="eastAsia"/>
          <w:b/>
          <w:color w:val="003863" w:themeColor="accent1" w:themeShade="80"/>
          <w:sz w:val="28"/>
        </w:rPr>
        <w:lastRenderedPageBreak/>
        <w:t>Instructions for running</w:t>
      </w:r>
    </w:p>
    <w:p w:rsidR="002F6041" w:rsidRPr="002F6041" w:rsidRDefault="002F6041" w:rsidP="002F6041">
      <w:pPr>
        <w:pStyle w:val="a"/>
        <w:rPr>
          <w:rFonts w:hint="eastAsia"/>
          <w:b/>
          <w:color w:val="162149" w:themeColor="text2" w:themeTint="E6"/>
        </w:rPr>
      </w:pPr>
      <w:r>
        <w:rPr>
          <w:rFonts w:hint="eastAsia"/>
          <w:b/>
          <w:color w:val="162149" w:themeColor="text2" w:themeTint="E6"/>
        </w:rPr>
        <w:t>Pooh</w:t>
      </w:r>
    </w:p>
    <w:p w:rsidR="0083512A" w:rsidRPr="00D82BDC" w:rsidRDefault="00A37FEB" w:rsidP="00A37FEB">
      <w:pPr>
        <w:pStyle w:val="a0"/>
        <w:rPr>
          <w:sz w:val="22"/>
          <w:szCs w:val="22"/>
        </w:rPr>
      </w:pPr>
      <w:bookmarkStart w:id="10" w:name="OLE_LINK6"/>
      <w:bookmarkStart w:id="11" w:name="OLE_LINK7"/>
      <w:r w:rsidRPr="00D82BDC">
        <w:rPr>
          <w:rFonts w:hint="eastAsia"/>
          <w:sz w:val="22"/>
          <w:szCs w:val="22"/>
        </w:rPr>
        <w:t xml:space="preserve">Open the file </w:t>
      </w:r>
      <w:r w:rsidR="009B5D58" w:rsidRPr="00D82BDC">
        <w:rPr>
          <w:sz w:val="22"/>
          <w:szCs w:val="22"/>
        </w:rPr>
        <w:t>“</w:t>
      </w:r>
      <w:proofErr w:type="spellStart"/>
      <w:r w:rsidR="009B5D58" w:rsidRPr="00D82BDC">
        <w:rPr>
          <w:sz w:val="22"/>
          <w:szCs w:val="22"/>
        </w:rPr>
        <w:t>main</w:t>
      </w:r>
      <w:r w:rsidRPr="00D82BDC">
        <w:rPr>
          <w:sz w:val="22"/>
          <w:szCs w:val="22"/>
        </w:rPr>
        <w:t>.m</w:t>
      </w:r>
      <w:proofErr w:type="spellEnd"/>
      <w:r w:rsidRPr="00D82BDC">
        <w:rPr>
          <w:sz w:val="22"/>
          <w:szCs w:val="22"/>
        </w:rPr>
        <w:t xml:space="preserve">” in </w:t>
      </w:r>
      <w:proofErr w:type="spellStart"/>
      <w:r w:rsidRPr="00D82BDC">
        <w:rPr>
          <w:sz w:val="22"/>
          <w:szCs w:val="22"/>
        </w:rPr>
        <w:t>Matlab</w:t>
      </w:r>
      <w:proofErr w:type="spellEnd"/>
      <w:r w:rsidR="000C1D99" w:rsidRPr="00D82BDC">
        <w:rPr>
          <w:sz w:val="22"/>
          <w:szCs w:val="22"/>
        </w:rPr>
        <w:t>.</w:t>
      </w:r>
    </w:p>
    <w:p w:rsidR="00224787" w:rsidRPr="00D82BDC" w:rsidRDefault="00A37FEB" w:rsidP="00A37FEB">
      <w:pPr>
        <w:pStyle w:val="a0"/>
        <w:rPr>
          <w:sz w:val="22"/>
          <w:szCs w:val="22"/>
        </w:rPr>
      </w:pPr>
      <w:r w:rsidRPr="00D82BDC">
        <w:rPr>
          <w:sz w:val="22"/>
          <w:szCs w:val="22"/>
        </w:rPr>
        <w:t>Execute th</w:t>
      </w:r>
      <w:r w:rsidR="00224787" w:rsidRPr="00D82BDC">
        <w:rPr>
          <w:sz w:val="22"/>
          <w:szCs w:val="22"/>
        </w:rPr>
        <w:t>at file</w:t>
      </w:r>
      <w:r w:rsidR="000C1D99" w:rsidRPr="00D82BDC">
        <w:rPr>
          <w:sz w:val="22"/>
          <w:szCs w:val="22"/>
        </w:rPr>
        <w:t>.</w:t>
      </w:r>
    </w:p>
    <w:p w:rsidR="00A37FEB" w:rsidRPr="00D82BDC" w:rsidRDefault="00D701B5" w:rsidP="00E77CD6">
      <w:pPr>
        <w:pStyle w:val="a0"/>
        <w:rPr>
          <w:sz w:val="22"/>
          <w:szCs w:val="22"/>
        </w:rPr>
      </w:pPr>
      <w:r w:rsidRPr="00D82BDC">
        <w:rPr>
          <w:sz w:val="22"/>
          <w:szCs w:val="22"/>
        </w:rPr>
        <w:t xml:space="preserve">The </w:t>
      </w:r>
      <w:r w:rsidR="00224787" w:rsidRPr="00D82BDC">
        <w:rPr>
          <w:sz w:val="22"/>
          <w:szCs w:val="22"/>
        </w:rPr>
        <w:t xml:space="preserve">window that shows </w:t>
      </w:r>
      <w:r w:rsidR="009B5D58" w:rsidRPr="00D82BDC">
        <w:rPr>
          <w:sz w:val="22"/>
          <w:szCs w:val="22"/>
        </w:rPr>
        <w:t xml:space="preserve">the </w:t>
      </w:r>
      <w:r w:rsidR="00E77CD6" w:rsidRPr="00D82BDC">
        <w:rPr>
          <w:sz w:val="22"/>
          <w:szCs w:val="22"/>
        </w:rPr>
        <w:t>result</w:t>
      </w:r>
      <w:r w:rsidR="009B5D58" w:rsidRPr="00D82BDC">
        <w:rPr>
          <w:sz w:val="22"/>
          <w:szCs w:val="22"/>
        </w:rPr>
        <w:t xml:space="preserve"> image</w:t>
      </w:r>
      <w:r w:rsidR="00E77CD6" w:rsidRPr="00D82BDC">
        <w:rPr>
          <w:sz w:val="22"/>
          <w:szCs w:val="22"/>
        </w:rPr>
        <w:t>s and graph</w:t>
      </w:r>
      <w:r w:rsidR="009B5D58" w:rsidRPr="00D82BDC">
        <w:rPr>
          <w:sz w:val="22"/>
          <w:szCs w:val="22"/>
        </w:rPr>
        <w:t xml:space="preserve"> is opened.</w:t>
      </w:r>
    </w:p>
    <w:p w:rsidR="00216385" w:rsidRPr="00D82BDC" w:rsidRDefault="00E77CD6" w:rsidP="00224787">
      <w:pPr>
        <w:pStyle w:val="a0"/>
        <w:numPr>
          <w:ilvl w:val="1"/>
          <w:numId w:val="7"/>
        </w:numPr>
        <w:rPr>
          <w:sz w:val="22"/>
          <w:szCs w:val="22"/>
        </w:rPr>
      </w:pPr>
      <w:r w:rsidRPr="00D82BDC">
        <w:rPr>
          <w:sz w:val="22"/>
          <w:szCs w:val="22"/>
        </w:rPr>
        <w:t xml:space="preserve">The left part shows result images of applying </w:t>
      </w:r>
      <w:proofErr w:type="spellStart"/>
      <w:r w:rsidRPr="00D82BDC">
        <w:rPr>
          <w:sz w:val="22"/>
          <w:szCs w:val="22"/>
        </w:rPr>
        <w:t>BnB</w:t>
      </w:r>
      <w:proofErr w:type="spellEnd"/>
      <w:r w:rsidRPr="00D82BDC">
        <w:rPr>
          <w:sz w:val="22"/>
          <w:szCs w:val="22"/>
        </w:rPr>
        <w:t xml:space="preserve"> before and after</w:t>
      </w:r>
      <w:r w:rsidR="00216385" w:rsidRPr="00D82BDC">
        <w:rPr>
          <w:sz w:val="22"/>
          <w:szCs w:val="22"/>
        </w:rPr>
        <w:t>.</w:t>
      </w:r>
    </w:p>
    <w:p w:rsidR="004B3908" w:rsidRDefault="00E77CD6" w:rsidP="00E83C73">
      <w:pPr>
        <w:pStyle w:val="a0"/>
        <w:numPr>
          <w:ilvl w:val="1"/>
          <w:numId w:val="7"/>
        </w:numPr>
        <w:rPr>
          <w:sz w:val="22"/>
          <w:szCs w:val="22"/>
        </w:rPr>
      </w:pPr>
      <w:r w:rsidRPr="00D82BDC">
        <w:rPr>
          <w:sz w:val="22"/>
          <w:szCs w:val="22"/>
        </w:rPr>
        <w:t>The right part shows the result plot of convergence of bounds</w:t>
      </w:r>
    </w:p>
    <w:bookmarkEnd w:id="10"/>
    <w:bookmarkEnd w:id="11"/>
    <w:p w:rsidR="00E83C73" w:rsidRDefault="00E83C73" w:rsidP="00400B30">
      <w:pPr>
        <w:pStyle w:val="3"/>
        <w:rPr>
          <w:rFonts w:asciiTheme="minorHAnsi" w:eastAsiaTheme="minorEastAsia" w:hAnsiTheme="minorHAnsi" w:cstheme="minorBidi"/>
          <w:color w:val="595959" w:themeColor="text1" w:themeTint="A6"/>
          <w:sz w:val="24"/>
        </w:rPr>
      </w:pPr>
    </w:p>
    <w:p w:rsidR="0083512A" w:rsidRPr="006D56BE" w:rsidRDefault="0083512A" w:rsidP="006D56BE">
      <w:pPr>
        <w:pStyle w:val="3"/>
        <w:rPr>
          <w:b/>
          <w:color w:val="003863" w:themeColor="accent1" w:themeShade="80"/>
          <w:sz w:val="28"/>
        </w:rPr>
      </w:pPr>
      <w:bookmarkStart w:id="12" w:name="OLE_LINK1"/>
      <w:bookmarkStart w:id="13" w:name="OLE_LINK2"/>
      <w:bookmarkStart w:id="14" w:name="OLE_LINK3"/>
      <w:bookmarkStart w:id="15" w:name="_GoBack"/>
      <w:bookmarkEnd w:id="15"/>
      <w:r w:rsidRPr="006D56BE">
        <w:rPr>
          <w:rFonts w:hint="eastAsia"/>
          <w:b/>
          <w:color w:val="003863" w:themeColor="accent1" w:themeShade="80"/>
          <w:sz w:val="28"/>
        </w:rPr>
        <w:t>D</w:t>
      </w:r>
      <w:r w:rsidRPr="006D56BE">
        <w:rPr>
          <w:b/>
          <w:color w:val="003863" w:themeColor="accent1" w:themeShade="80"/>
          <w:sz w:val="28"/>
        </w:rPr>
        <w:t>iscuss the results</w:t>
      </w:r>
    </w:p>
    <w:bookmarkEnd w:id="12"/>
    <w:bookmarkEnd w:id="13"/>
    <w:bookmarkEnd w:id="14"/>
    <w:p w:rsidR="00257EBE" w:rsidRPr="00AF0039" w:rsidRDefault="00E450DD" w:rsidP="00C80F22">
      <w:pPr>
        <w:pStyle w:val="a"/>
        <w:numPr>
          <w:ilvl w:val="0"/>
          <w:numId w:val="0"/>
        </w:numPr>
        <w:rPr>
          <w:sz w:val="22"/>
          <w:szCs w:val="22"/>
        </w:rPr>
      </w:pPr>
      <w:r>
        <w:t xml:space="preserve"> </w:t>
      </w:r>
      <w:r w:rsidRPr="00AF0039">
        <w:rPr>
          <w:sz w:val="22"/>
          <w:szCs w:val="22"/>
        </w:rPr>
        <w:t>I have implemented coverage maximization by branch and b</w:t>
      </w:r>
      <w:r w:rsidR="004A2E8A" w:rsidRPr="00AF0039">
        <w:rPr>
          <w:sz w:val="22"/>
          <w:szCs w:val="22"/>
        </w:rPr>
        <w:t xml:space="preserve">ound where the model to find </w:t>
      </w:r>
      <w:r w:rsidRPr="00AF0039">
        <w:rPr>
          <w:sz w:val="22"/>
          <w:szCs w:val="22"/>
        </w:rPr>
        <w:t>is the (x, y) 2D position of the antenna.</w:t>
      </w:r>
      <w:r w:rsidR="00F33716" w:rsidRPr="00AF0039">
        <w:rPr>
          <w:sz w:val="22"/>
          <w:szCs w:val="22"/>
        </w:rPr>
        <w:t xml:space="preserve"> </w:t>
      </w:r>
      <w:r w:rsidR="00A53263" w:rsidRPr="00AF0039">
        <w:rPr>
          <w:sz w:val="22"/>
          <w:szCs w:val="22"/>
        </w:rPr>
        <w:t xml:space="preserve">The upper and lower bounds are converged at </w:t>
      </w:r>
      <w:r w:rsidR="00A53263" w:rsidRPr="00AF0039">
        <w:rPr>
          <w:b/>
          <w:sz w:val="22"/>
          <w:szCs w:val="22"/>
        </w:rPr>
        <w:t xml:space="preserve">iteration </w:t>
      </w:r>
      <w:r w:rsidR="004F701F">
        <w:rPr>
          <w:b/>
          <w:sz w:val="22"/>
          <w:szCs w:val="22"/>
        </w:rPr>
        <w:t>140</w:t>
      </w:r>
      <w:r w:rsidR="00A53263" w:rsidRPr="00AF0039">
        <w:rPr>
          <w:sz w:val="22"/>
          <w:szCs w:val="22"/>
        </w:rPr>
        <w:t>.</w:t>
      </w:r>
      <w:r w:rsidR="00E73BA6" w:rsidRPr="00AF0039">
        <w:rPr>
          <w:sz w:val="22"/>
          <w:szCs w:val="22"/>
        </w:rPr>
        <w:t xml:space="preserve"> The result of the antenna location is </w:t>
      </w:r>
      <w:r w:rsidR="00E73BA6" w:rsidRPr="00AF0039">
        <w:rPr>
          <w:b/>
          <w:sz w:val="22"/>
          <w:szCs w:val="22"/>
        </w:rPr>
        <w:t>(623.5918, 322.0938)</w:t>
      </w:r>
      <w:r w:rsidR="00E73BA6" w:rsidRPr="00AF0039">
        <w:rPr>
          <w:sz w:val="22"/>
          <w:szCs w:val="22"/>
        </w:rPr>
        <w:t xml:space="preserve"> a</w:t>
      </w:r>
      <w:r w:rsidR="005C0757" w:rsidRPr="00AF0039">
        <w:rPr>
          <w:sz w:val="22"/>
          <w:szCs w:val="22"/>
        </w:rPr>
        <w:t xml:space="preserve">nd the number of inliers is </w:t>
      </w:r>
      <w:r w:rsidR="005C0757" w:rsidRPr="00AF0039">
        <w:rPr>
          <w:b/>
          <w:sz w:val="22"/>
          <w:szCs w:val="22"/>
        </w:rPr>
        <w:t>64</w:t>
      </w:r>
      <w:r w:rsidR="00BD19B8" w:rsidRPr="00AF0039">
        <w:rPr>
          <w:sz w:val="22"/>
          <w:szCs w:val="22"/>
        </w:rPr>
        <w:t xml:space="preserve"> </w:t>
      </w:r>
      <w:r w:rsidR="005C0757" w:rsidRPr="00AF0039">
        <w:rPr>
          <w:sz w:val="22"/>
          <w:szCs w:val="22"/>
        </w:rPr>
        <w:t>(t</w:t>
      </w:r>
      <w:r w:rsidR="00E73BA6" w:rsidRPr="00AF0039">
        <w:rPr>
          <w:sz w:val="22"/>
          <w:szCs w:val="22"/>
        </w:rPr>
        <w:t>he iterations stop when the lower and upper bound are nearer than 1</w:t>
      </w:r>
      <w:r w:rsidR="005C0757" w:rsidRPr="00AF0039">
        <w:rPr>
          <w:sz w:val="22"/>
          <w:szCs w:val="22"/>
        </w:rPr>
        <w:t>)</w:t>
      </w:r>
      <w:r w:rsidR="00A17F89" w:rsidRPr="00AF0039">
        <w:rPr>
          <w:sz w:val="22"/>
          <w:szCs w:val="22"/>
        </w:rPr>
        <w:t>. The execution time is about 2 secs, so it finds the optimal solution quite fast.</w:t>
      </w:r>
    </w:p>
    <w:p w:rsidR="0017245C" w:rsidRPr="00AF0039" w:rsidRDefault="002B6947" w:rsidP="003C4715">
      <w:pPr>
        <w:pStyle w:val="a"/>
        <w:numPr>
          <w:ilvl w:val="0"/>
          <w:numId w:val="0"/>
        </w:numPr>
        <w:rPr>
          <w:sz w:val="22"/>
          <w:szCs w:val="22"/>
        </w:rPr>
      </w:pPr>
      <w:r w:rsidRPr="00AF0039">
        <w:rPr>
          <w:sz w:val="22"/>
          <w:szCs w:val="22"/>
        </w:rPr>
        <w:t xml:space="preserve"> The branch and bound is methods for global optimization problems, so normally it is slower than methods for local optimization problems. </w:t>
      </w:r>
      <w:r w:rsidR="00A13FF6" w:rsidRPr="00AF0039">
        <w:rPr>
          <w:sz w:val="22"/>
          <w:szCs w:val="22"/>
        </w:rPr>
        <w:t xml:space="preserve">In addition, if the points are comparatively scattered, it will search most spaces. So the execution time depends on the number of data points and how data points are scattered. </w:t>
      </w:r>
      <w:r w:rsidRPr="00AF0039">
        <w:rPr>
          <w:sz w:val="22"/>
          <w:szCs w:val="22"/>
        </w:rPr>
        <w:t>But t</w:t>
      </w:r>
      <w:r w:rsidR="00271062" w:rsidRPr="00AF0039">
        <w:rPr>
          <w:sz w:val="22"/>
          <w:szCs w:val="22"/>
        </w:rPr>
        <w:t xml:space="preserve">he branch and bound method is faster than exhaustive search, because in this method we cannot search the </w:t>
      </w:r>
      <w:bookmarkEnd w:id="2"/>
      <w:bookmarkEnd w:id="3"/>
      <w:r w:rsidR="0094141F" w:rsidRPr="00AF0039">
        <w:rPr>
          <w:sz w:val="22"/>
          <w:szCs w:val="22"/>
        </w:rPr>
        <w:t xml:space="preserve">space estimated there is no optimal solution. </w:t>
      </w:r>
      <w:r w:rsidR="00FB7EC4" w:rsidRPr="00AF0039">
        <w:rPr>
          <w:sz w:val="22"/>
          <w:szCs w:val="22"/>
        </w:rPr>
        <w:t xml:space="preserve">Also, it guarantees </w:t>
      </w:r>
      <w:r w:rsidR="00F25636" w:rsidRPr="00AF0039">
        <w:rPr>
          <w:sz w:val="22"/>
          <w:szCs w:val="22"/>
        </w:rPr>
        <w:t xml:space="preserve">the </w:t>
      </w:r>
      <w:r w:rsidR="00FB7EC4" w:rsidRPr="00AF0039">
        <w:rPr>
          <w:sz w:val="22"/>
          <w:szCs w:val="22"/>
        </w:rPr>
        <w:t>optimal solution</w:t>
      </w:r>
      <w:r w:rsidR="00F25636" w:rsidRPr="00AF0039">
        <w:rPr>
          <w:sz w:val="22"/>
          <w:szCs w:val="22"/>
        </w:rPr>
        <w:t xml:space="preserve"> because it considers global objective value</w:t>
      </w:r>
      <w:r w:rsidR="008210FD">
        <w:rPr>
          <w:sz w:val="22"/>
          <w:szCs w:val="22"/>
        </w:rPr>
        <w:t>s</w:t>
      </w:r>
      <w:r w:rsidR="00F25636" w:rsidRPr="00AF0039">
        <w:rPr>
          <w:sz w:val="22"/>
          <w:szCs w:val="22"/>
        </w:rPr>
        <w:t>.</w:t>
      </w:r>
    </w:p>
    <w:sectPr w:rsidR="0017245C" w:rsidRPr="00AF0039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49" w:rsidRDefault="00DC6B49">
      <w:pPr>
        <w:spacing w:before="0" w:after="0" w:line="240" w:lineRule="auto"/>
      </w:pPr>
      <w:r>
        <w:separator/>
      </w:r>
    </w:p>
    <w:p w:rsidR="00DC6B49" w:rsidRDefault="00DC6B49"/>
  </w:endnote>
  <w:endnote w:type="continuationSeparator" w:id="0">
    <w:p w:rsidR="00DC6B49" w:rsidRDefault="00DC6B49">
      <w:pPr>
        <w:spacing w:before="0" w:after="0" w:line="240" w:lineRule="auto"/>
      </w:pPr>
      <w:r>
        <w:continuationSeparator/>
      </w:r>
    </w:p>
    <w:p w:rsidR="00DC6B49" w:rsidRDefault="00DC6B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5D37" w:rsidRDefault="00735D37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2F6041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D37" w:rsidRDefault="00735D37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49" w:rsidRDefault="00DC6B49">
      <w:pPr>
        <w:spacing w:before="0" w:after="0" w:line="240" w:lineRule="auto"/>
      </w:pPr>
      <w:r>
        <w:separator/>
      </w:r>
    </w:p>
    <w:p w:rsidR="00DC6B49" w:rsidRDefault="00DC6B49"/>
  </w:footnote>
  <w:footnote w:type="continuationSeparator" w:id="0">
    <w:p w:rsidR="00DC6B49" w:rsidRDefault="00DC6B49">
      <w:pPr>
        <w:spacing w:before="0" w:after="0" w:line="240" w:lineRule="auto"/>
      </w:pPr>
      <w:r>
        <w:continuationSeparator/>
      </w:r>
    </w:p>
    <w:p w:rsidR="00DC6B49" w:rsidRDefault="00DC6B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26994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C9426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0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44C29"/>
    <w:multiLevelType w:val="hybridMultilevel"/>
    <w:tmpl w:val="381864E4"/>
    <w:lvl w:ilvl="0" w:tplc="FAFC2F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60B34"/>
    <w:multiLevelType w:val="hybridMultilevel"/>
    <w:tmpl w:val="2548C086"/>
    <w:lvl w:ilvl="0" w:tplc="DE5AC86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B18AB140">
      <w:start w:val="1"/>
      <w:numFmt w:val="bullet"/>
      <w:lvlText w:val=""/>
      <w:lvlJc w:val="left"/>
      <w:pPr>
        <w:ind w:left="1736" w:hanging="400"/>
      </w:pPr>
      <w:rPr>
        <w:rFonts w:ascii="Wingdings" w:hAnsi="Wingdings" w:hint="default"/>
      </w:rPr>
    </w:lvl>
    <w:lvl w:ilvl="2" w:tplc="61960CD6">
      <w:start w:val="1"/>
      <w:numFmt w:val="bullet"/>
      <w:lvlText w:val="-"/>
      <w:lvlJc w:val="left"/>
      <w:pPr>
        <w:ind w:left="2136" w:hanging="40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8" w15:restartNumberingAfterBreak="0">
    <w:nsid w:val="335036A4"/>
    <w:multiLevelType w:val="hybridMultilevel"/>
    <w:tmpl w:val="E6A866E6"/>
    <w:lvl w:ilvl="0" w:tplc="DCF42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C4B6D"/>
    <w:multiLevelType w:val="hybridMultilevel"/>
    <w:tmpl w:val="126ABD08"/>
    <w:lvl w:ilvl="0" w:tplc="19D2F15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60D87C91"/>
    <w:multiLevelType w:val="hybridMultilevel"/>
    <w:tmpl w:val="CCA8DD7A"/>
    <w:lvl w:ilvl="0" w:tplc="FBD83D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C53412"/>
    <w:multiLevelType w:val="hybridMultilevel"/>
    <w:tmpl w:val="9E663F82"/>
    <w:lvl w:ilvl="0" w:tplc="46E63B0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4" w15:restartNumberingAfterBreak="0">
    <w:nsid w:val="794B0E1D"/>
    <w:multiLevelType w:val="hybridMultilevel"/>
    <w:tmpl w:val="21947640"/>
    <w:lvl w:ilvl="0" w:tplc="C906913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9"/>
  </w:num>
  <w:num w:numId="5">
    <w:abstractNumId w:val="16"/>
  </w:num>
  <w:num w:numId="6">
    <w:abstractNumId w:val="20"/>
  </w:num>
  <w:num w:numId="7">
    <w:abstractNumId w:val="10"/>
  </w:num>
  <w:num w:numId="8">
    <w:abstractNumId w:val="25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5"/>
  </w:num>
  <w:num w:numId="21">
    <w:abstractNumId w:val="18"/>
  </w:num>
  <w:num w:numId="22">
    <w:abstractNumId w:val="10"/>
    <w:lvlOverride w:ilvl="0">
      <w:startOverride w:val="1"/>
    </w:lvlOverride>
  </w:num>
  <w:num w:numId="23">
    <w:abstractNumId w:val="23"/>
  </w:num>
  <w:num w:numId="24">
    <w:abstractNumId w:val="21"/>
  </w:num>
  <w:num w:numId="25">
    <w:abstractNumId w:val="17"/>
  </w:num>
  <w:num w:numId="26">
    <w:abstractNumId w:val="14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03E0"/>
    <w:rsid w:val="00001F44"/>
    <w:rsid w:val="00003B43"/>
    <w:rsid w:val="0000795A"/>
    <w:rsid w:val="00021AB4"/>
    <w:rsid w:val="00023A0E"/>
    <w:rsid w:val="00031E96"/>
    <w:rsid w:val="00032B22"/>
    <w:rsid w:val="00045EF5"/>
    <w:rsid w:val="0005092B"/>
    <w:rsid w:val="00053A47"/>
    <w:rsid w:val="000542E8"/>
    <w:rsid w:val="00056A09"/>
    <w:rsid w:val="00076386"/>
    <w:rsid w:val="000A2341"/>
    <w:rsid w:val="000C151F"/>
    <w:rsid w:val="000C1D99"/>
    <w:rsid w:val="000C435F"/>
    <w:rsid w:val="000D147A"/>
    <w:rsid w:val="000D7410"/>
    <w:rsid w:val="000E21CE"/>
    <w:rsid w:val="000F14F2"/>
    <w:rsid w:val="0010083E"/>
    <w:rsid w:val="00116734"/>
    <w:rsid w:val="00152EE9"/>
    <w:rsid w:val="001603C9"/>
    <w:rsid w:val="00170FC3"/>
    <w:rsid w:val="0017245C"/>
    <w:rsid w:val="001734D1"/>
    <w:rsid w:val="001A3DB9"/>
    <w:rsid w:val="001A6372"/>
    <w:rsid w:val="001B43F6"/>
    <w:rsid w:val="001C6678"/>
    <w:rsid w:val="001E16B8"/>
    <w:rsid w:val="001F254A"/>
    <w:rsid w:val="001F7DDF"/>
    <w:rsid w:val="00216385"/>
    <w:rsid w:val="00224787"/>
    <w:rsid w:val="00225B42"/>
    <w:rsid w:val="00227DF5"/>
    <w:rsid w:val="00227F0E"/>
    <w:rsid w:val="00244B92"/>
    <w:rsid w:val="00257EBE"/>
    <w:rsid w:val="00271062"/>
    <w:rsid w:val="0028248C"/>
    <w:rsid w:val="002B60F5"/>
    <w:rsid w:val="002B6947"/>
    <w:rsid w:val="002C6DD0"/>
    <w:rsid w:val="002C7F31"/>
    <w:rsid w:val="002D22E0"/>
    <w:rsid w:val="002E2F5C"/>
    <w:rsid w:val="002F6041"/>
    <w:rsid w:val="003008EC"/>
    <w:rsid w:val="003017C2"/>
    <w:rsid w:val="00304C72"/>
    <w:rsid w:val="00306A9A"/>
    <w:rsid w:val="003112E5"/>
    <w:rsid w:val="0033444B"/>
    <w:rsid w:val="00335C9F"/>
    <w:rsid w:val="00344C0D"/>
    <w:rsid w:val="00363054"/>
    <w:rsid w:val="0038072B"/>
    <w:rsid w:val="00383C42"/>
    <w:rsid w:val="00385685"/>
    <w:rsid w:val="003913C9"/>
    <w:rsid w:val="0039423E"/>
    <w:rsid w:val="003A7D70"/>
    <w:rsid w:val="003B1199"/>
    <w:rsid w:val="003C29C4"/>
    <w:rsid w:val="003C2D0C"/>
    <w:rsid w:val="003C4715"/>
    <w:rsid w:val="003C4B16"/>
    <w:rsid w:val="003E2CE3"/>
    <w:rsid w:val="003E32B5"/>
    <w:rsid w:val="003E5C34"/>
    <w:rsid w:val="003F0D8E"/>
    <w:rsid w:val="003F670E"/>
    <w:rsid w:val="00400B30"/>
    <w:rsid w:val="00450671"/>
    <w:rsid w:val="0045436F"/>
    <w:rsid w:val="00463ED1"/>
    <w:rsid w:val="00465162"/>
    <w:rsid w:val="00465E2D"/>
    <w:rsid w:val="004715E2"/>
    <w:rsid w:val="004748E3"/>
    <w:rsid w:val="004834D9"/>
    <w:rsid w:val="004866A3"/>
    <w:rsid w:val="00490AB0"/>
    <w:rsid w:val="004952CD"/>
    <w:rsid w:val="004A2E8A"/>
    <w:rsid w:val="004A5267"/>
    <w:rsid w:val="004B3908"/>
    <w:rsid w:val="004D1733"/>
    <w:rsid w:val="004E691C"/>
    <w:rsid w:val="004F701F"/>
    <w:rsid w:val="005000DB"/>
    <w:rsid w:val="00502587"/>
    <w:rsid w:val="00511480"/>
    <w:rsid w:val="00511A07"/>
    <w:rsid w:val="0051290A"/>
    <w:rsid w:val="00532698"/>
    <w:rsid w:val="00540F72"/>
    <w:rsid w:val="0055795B"/>
    <w:rsid w:val="00557EC5"/>
    <w:rsid w:val="005641EB"/>
    <w:rsid w:val="005A6E30"/>
    <w:rsid w:val="005B0315"/>
    <w:rsid w:val="005B22FC"/>
    <w:rsid w:val="005C0757"/>
    <w:rsid w:val="005C086F"/>
    <w:rsid w:val="005C1CB0"/>
    <w:rsid w:val="005E2E99"/>
    <w:rsid w:val="005E3296"/>
    <w:rsid w:val="005F690D"/>
    <w:rsid w:val="006270CB"/>
    <w:rsid w:val="00671EC4"/>
    <w:rsid w:val="006A3CF0"/>
    <w:rsid w:val="006B49D5"/>
    <w:rsid w:val="006D0630"/>
    <w:rsid w:val="006D56BE"/>
    <w:rsid w:val="006E479C"/>
    <w:rsid w:val="006F5810"/>
    <w:rsid w:val="00735D37"/>
    <w:rsid w:val="0075279C"/>
    <w:rsid w:val="00755936"/>
    <w:rsid w:val="00786C08"/>
    <w:rsid w:val="0079035A"/>
    <w:rsid w:val="0079775E"/>
    <w:rsid w:val="007C056B"/>
    <w:rsid w:val="007C23BD"/>
    <w:rsid w:val="007D16C0"/>
    <w:rsid w:val="007D1EFA"/>
    <w:rsid w:val="007D3806"/>
    <w:rsid w:val="007D48C5"/>
    <w:rsid w:val="007F015F"/>
    <w:rsid w:val="007F1CA3"/>
    <w:rsid w:val="007F47F2"/>
    <w:rsid w:val="00801B4A"/>
    <w:rsid w:val="00805398"/>
    <w:rsid w:val="008210FD"/>
    <w:rsid w:val="00822725"/>
    <w:rsid w:val="008271AA"/>
    <w:rsid w:val="0083512A"/>
    <w:rsid w:val="008436B7"/>
    <w:rsid w:val="00861999"/>
    <w:rsid w:val="00875AC1"/>
    <w:rsid w:val="00887CC7"/>
    <w:rsid w:val="008B36C1"/>
    <w:rsid w:val="008C6D99"/>
    <w:rsid w:val="008E60D4"/>
    <w:rsid w:val="008F5241"/>
    <w:rsid w:val="00915D88"/>
    <w:rsid w:val="00926198"/>
    <w:rsid w:val="009343AE"/>
    <w:rsid w:val="00940BF8"/>
    <w:rsid w:val="009410E7"/>
    <w:rsid w:val="0094141F"/>
    <w:rsid w:val="009420F8"/>
    <w:rsid w:val="009521C0"/>
    <w:rsid w:val="0095285E"/>
    <w:rsid w:val="009633D0"/>
    <w:rsid w:val="00963977"/>
    <w:rsid w:val="00974519"/>
    <w:rsid w:val="00975D27"/>
    <w:rsid w:val="00995303"/>
    <w:rsid w:val="0099704A"/>
    <w:rsid w:val="00997C98"/>
    <w:rsid w:val="009A09CB"/>
    <w:rsid w:val="009B5482"/>
    <w:rsid w:val="009B5D58"/>
    <w:rsid w:val="009E125F"/>
    <w:rsid w:val="009E3B31"/>
    <w:rsid w:val="009F5E2B"/>
    <w:rsid w:val="00A0384C"/>
    <w:rsid w:val="00A03E1A"/>
    <w:rsid w:val="00A13FF6"/>
    <w:rsid w:val="00A17F89"/>
    <w:rsid w:val="00A26470"/>
    <w:rsid w:val="00A30FF7"/>
    <w:rsid w:val="00A37FEB"/>
    <w:rsid w:val="00A52D90"/>
    <w:rsid w:val="00A53263"/>
    <w:rsid w:val="00A571FD"/>
    <w:rsid w:val="00A8081B"/>
    <w:rsid w:val="00A9485A"/>
    <w:rsid w:val="00AA22BF"/>
    <w:rsid w:val="00AB1942"/>
    <w:rsid w:val="00AB2285"/>
    <w:rsid w:val="00AB3E18"/>
    <w:rsid w:val="00AD055C"/>
    <w:rsid w:val="00AD2FC6"/>
    <w:rsid w:val="00AD3CC0"/>
    <w:rsid w:val="00AF0039"/>
    <w:rsid w:val="00B0371F"/>
    <w:rsid w:val="00B1319A"/>
    <w:rsid w:val="00B21ED6"/>
    <w:rsid w:val="00B27BD8"/>
    <w:rsid w:val="00B7139E"/>
    <w:rsid w:val="00B71C13"/>
    <w:rsid w:val="00B71FFB"/>
    <w:rsid w:val="00B86027"/>
    <w:rsid w:val="00BA2167"/>
    <w:rsid w:val="00BA5955"/>
    <w:rsid w:val="00BA5EEA"/>
    <w:rsid w:val="00BB31DB"/>
    <w:rsid w:val="00BB3D01"/>
    <w:rsid w:val="00BC42B8"/>
    <w:rsid w:val="00BD19B8"/>
    <w:rsid w:val="00BD4B1F"/>
    <w:rsid w:val="00BF0C44"/>
    <w:rsid w:val="00BF144E"/>
    <w:rsid w:val="00C01CC3"/>
    <w:rsid w:val="00C05500"/>
    <w:rsid w:val="00C13E73"/>
    <w:rsid w:val="00C278EE"/>
    <w:rsid w:val="00C34881"/>
    <w:rsid w:val="00C36928"/>
    <w:rsid w:val="00C52FC2"/>
    <w:rsid w:val="00C630B4"/>
    <w:rsid w:val="00C649A2"/>
    <w:rsid w:val="00C71022"/>
    <w:rsid w:val="00C74C32"/>
    <w:rsid w:val="00C766C4"/>
    <w:rsid w:val="00C80F22"/>
    <w:rsid w:val="00C85195"/>
    <w:rsid w:val="00CC437A"/>
    <w:rsid w:val="00CD78AA"/>
    <w:rsid w:val="00CE2880"/>
    <w:rsid w:val="00D25099"/>
    <w:rsid w:val="00D378E2"/>
    <w:rsid w:val="00D4304F"/>
    <w:rsid w:val="00D651B9"/>
    <w:rsid w:val="00D701B5"/>
    <w:rsid w:val="00D70903"/>
    <w:rsid w:val="00D72CB9"/>
    <w:rsid w:val="00D7417A"/>
    <w:rsid w:val="00D82BDC"/>
    <w:rsid w:val="00DC6B49"/>
    <w:rsid w:val="00DE4538"/>
    <w:rsid w:val="00E00D2B"/>
    <w:rsid w:val="00E011C3"/>
    <w:rsid w:val="00E01873"/>
    <w:rsid w:val="00E03126"/>
    <w:rsid w:val="00E0360E"/>
    <w:rsid w:val="00E07BDB"/>
    <w:rsid w:val="00E27051"/>
    <w:rsid w:val="00E343F4"/>
    <w:rsid w:val="00E42951"/>
    <w:rsid w:val="00E450DD"/>
    <w:rsid w:val="00E45EFF"/>
    <w:rsid w:val="00E513DA"/>
    <w:rsid w:val="00E53907"/>
    <w:rsid w:val="00E55BAC"/>
    <w:rsid w:val="00E60DA5"/>
    <w:rsid w:val="00E61A42"/>
    <w:rsid w:val="00E73BA6"/>
    <w:rsid w:val="00E77CD6"/>
    <w:rsid w:val="00E832CD"/>
    <w:rsid w:val="00E83C73"/>
    <w:rsid w:val="00E951A6"/>
    <w:rsid w:val="00EA2DDE"/>
    <w:rsid w:val="00EB2091"/>
    <w:rsid w:val="00EC0F68"/>
    <w:rsid w:val="00EC1E34"/>
    <w:rsid w:val="00EC5313"/>
    <w:rsid w:val="00EE01F0"/>
    <w:rsid w:val="00EF5A30"/>
    <w:rsid w:val="00EF5C79"/>
    <w:rsid w:val="00F21607"/>
    <w:rsid w:val="00F25636"/>
    <w:rsid w:val="00F33716"/>
    <w:rsid w:val="00F43ADC"/>
    <w:rsid w:val="00F45D7C"/>
    <w:rsid w:val="00F53D25"/>
    <w:rsid w:val="00F57618"/>
    <w:rsid w:val="00F719D8"/>
    <w:rsid w:val="00F83871"/>
    <w:rsid w:val="00FB21DB"/>
    <w:rsid w:val="00FB431B"/>
    <w:rsid w:val="00FB7EC4"/>
    <w:rsid w:val="00FC1A33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7367C2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uiPriority="3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372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0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  <w:style w:type="paragraph" w:styleId="aff1">
    <w:name w:val="Normal (Web)"/>
    <w:basedOn w:val="a1"/>
    <w:uiPriority w:val="99"/>
    <w:semiHidden/>
    <w:unhideWhenUsed/>
    <w:rsid w:val="00801B4A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5499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181</cp:revision>
  <dcterms:created xsi:type="dcterms:W3CDTF">2018-09-29T16:04:00Z</dcterms:created>
  <dcterms:modified xsi:type="dcterms:W3CDTF">2018-11-25T17:47:00Z</dcterms:modified>
</cp:coreProperties>
</file>